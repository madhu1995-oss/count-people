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67EF9" w14:textId="77777777" w:rsidR="00C26412" w:rsidRDefault="00C26412" w:rsidP="00C26412">
      <w:pPr>
        <w:rPr>
          <w:rFonts w:ascii="Tahoma" w:hAnsi="Tahoma" w:cs="Tahoma"/>
          <w:sz w:val="16"/>
        </w:rPr>
      </w:pPr>
    </w:p>
    <w:p w14:paraId="7A21EDBF" w14:textId="77777777" w:rsidR="00D95288" w:rsidRDefault="00D95288" w:rsidP="00D9528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Arial" w:hAnsi="Arial" w:cs="Arial"/>
          <w:color w:val="1A1A1A"/>
          <w:sz w:val="29"/>
          <w:szCs w:val="29"/>
        </w:rPr>
        <w:t xml:space="preserve">Hi, Your profile has been short-listed! </w:t>
      </w:r>
    </w:p>
    <w:p w14:paraId="02AAA9AF" w14:textId="77777777" w:rsidR="00D95288" w:rsidRDefault="00D95288" w:rsidP="00D9528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Arial" w:hAnsi="Arial" w:cs="Arial"/>
          <w:color w:val="1A1A1A"/>
          <w:sz w:val="29"/>
          <w:szCs w:val="29"/>
        </w:rPr>
        <w:t xml:space="preserve">As a next step, please complete the following task and send it back to us on or before </w:t>
      </w:r>
      <w:r>
        <w:rPr>
          <w:rFonts w:ascii="Arial" w:hAnsi="Arial" w:cs="Arial"/>
          <w:b/>
          <w:bCs/>
          <w:color w:val="1A1A1A"/>
          <w:sz w:val="29"/>
          <w:szCs w:val="29"/>
        </w:rPr>
        <w:t xml:space="preserve">xxx </w:t>
      </w:r>
    </w:p>
    <w:p w14:paraId="683C4443" w14:textId="77777777" w:rsidR="00D95288" w:rsidRPr="00565C83" w:rsidRDefault="00D95288" w:rsidP="00D9528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color w:val="000000"/>
          <w:sz w:val="32"/>
          <w:szCs w:val="37"/>
        </w:rPr>
      </w:pPr>
    </w:p>
    <w:p w14:paraId="6B13A631" w14:textId="77777777" w:rsidR="00D95288" w:rsidRPr="00565C83" w:rsidRDefault="00D95288" w:rsidP="00D95288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color w:val="000000"/>
          <w:sz w:val="21"/>
        </w:rPr>
      </w:pPr>
      <w:r w:rsidRPr="00565C83">
        <w:rPr>
          <w:rFonts w:ascii="Times" w:hAnsi="Times" w:cs="Times"/>
          <w:b/>
          <w:bCs/>
          <w:color w:val="000000"/>
          <w:sz w:val="32"/>
          <w:szCs w:val="37"/>
        </w:rPr>
        <w:t>COMPUTER VISION TASK</w:t>
      </w:r>
    </w:p>
    <w:p w14:paraId="6BDB8D33" w14:textId="77777777" w:rsidR="00D95288" w:rsidRPr="00565C83" w:rsidRDefault="00D95288" w:rsidP="00D9528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color w:val="000000"/>
          <w:szCs w:val="37"/>
        </w:rPr>
      </w:pPr>
      <w:r w:rsidRPr="00565C83">
        <w:rPr>
          <w:rFonts w:ascii="Times" w:hAnsi="Times" w:cs="Times"/>
          <w:b/>
          <w:bCs/>
          <w:color w:val="000000"/>
          <w:szCs w:val="37"/>
        </w:rPr>
        <w:t>Problem Statement:-Detect people and track them throughout the view</w:t>
      </w:r>
    </w:p>
    <w:p w14:paraId="60C4D0D7" w14:textId="77777777" w:rsidR="00D95288" w:rsidRPr="00565C83" w:rsidRDefault="00D95288" w:rsidP="00D9528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color w:val="000000"/>
          <w:szCs w:val="37"/>
        </w:rPr>
      </w:pPr>
      <w:r w:rsidRPr="00565C83">
        <w:rPr>
          <w:rFonts w:ascii="Times" w:hAnsi="Times" w:cs="Times"/>
          <w:b/>
          <w:bCs/>
          <w:color w:val="000000"/>
          <w:szCs w:val="37"/>
        </w:rPr>
        <w:t xml:space="preserve"> Video</w:t>
      </w:r>
      <w:r>
        <w:rPr>
          <w:rFonts w:ascii="Times" w:hAnsi="Times" w:cs="Times"/>
          <w:b/>
          <w:bCs/>
          <w:color w:val="000000"/>
          <w:szCs w:val="37"/>
        </w:rPr>
        <w:t xml:space="preserve"> Data</w:t>
      </w:r>
      <w:r w:rsidRPr="00565C83">
        <w:rPr>
          <w:rFonts w:ascii="Times" w:hAnsi="Times" w:cs="Times"/>
          <w:b/>
          <w:bCs/>
          <w:color w:val="000000"/>
          <w:szCs w:val="37"/>
        </w:rPr>
        <w:t>:</w:t>
      </w:r>
      <w:r>
        <w:rPr>
          <w:rFonts w:ascii="Times" w:hAnsi="Times" w:cs="Times"/>
          <w:b/>
          <w:bCs/>
          <w:color w:val="000000"/>
          <w:szCs w:val="37"/>
        </w:rPr>
        <w:t xml:space="preserve"> The following video contains CCTV data of people walking. </w:t>
      </w:r>
    </w:p>
    <w:p w14:paraId="798CB6EC" w14:textId="77777777" w:rsidR="00D95288" w:rsidRPr="00565C83" w:rsidRDefault="009E280C" w:rsidP="00D9528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color w:val="000000"/>
          <w:szCs w:val="37"/>
        </w:rPr>
      </w:pPr>
      <w:hyperlink r:id="rId7" w:history="1">
        <w:r w:rsidR="00D95288" w:rsidRPr="00565C83">
          <w:rPr>
            <w:rStyle w:val="Hyperlink"/>
            <w:rFonts w:ascii="Times" w:hAnsi="Times" w:cs="Times"/>
            <w:b/>
            <w:bCs/>
            <w:szCs w:val="37"/>
          </w:rPr>
          <w:t>https://www.youtube.com/watch?v=_bmSDYqO8Dw</w:t>
        </w:r>
      </w:hyperlink>
    </w:p>
    <w:p w14:paraId="26526E60" w14:textId="77777777" w:rsidR="00D95288" w:rsidRPr="00565C83" w:rsidRDefault="00D95288" w:rsidP="00D9528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color w:val="000000"/>
          <w:szCs w:val="37"/>
        </w:rPr>
      </w:pPr>
      <w:r w:rsidRPr="00565C83">
        <w:rPr>
          <w:rFonts w:ascii="Times" w:hAnsi="Times" w:cs="Times"/>
          <w:b/>
          <w:bCs/>
          <w:color w:val="000000"/>
          <w:szCs w:val="37"/>
        </w:rPr>
        <w:t>Required Task:</w:t>
      </w:r>
    </w:p>
    <w:p w14:paraId="43612F6B" w14:textId="77777777" w:rsidR="00D95288" w:rsidRPr="00166BF3" w:rsidRDefault="00D95288" w:rsidP="00166BF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" w:hAnsi="Times" w:cs="Times"/>
          <w:bCs/>
          <w:color w:val="000000"/>
          <w:szCs w:val="37"/>
        </w:rPr>
      </w:pPr>
      <w:r w:rsidRPr="00166BF3">
        <w:rPr>
          <w:rFonts w:ascii="Times" w:hAnsi="Times" w:cs="Times"/>
          <w:bCs/>
          <w:color w:val="000000"/>
          <w:szCs w:val="37"/>
        </w:rPr>
        <w:t>Detect humans in the video</w:t>
      </w:r>
    </w:p>
    <w:p w14:paraId="0264EDD9" w14:textId="77777777" w:rsidR="00D95288" w:rsidRPr="00166BF3" w:rsidRDefault="00D95288" w:rsidP="00166BF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" w:hAnsi="Times" w:cs="Times"/>
          <w:bCs/>
          <w:color w:val="000000"/>
          <w:szCs w:val="37"/>
        </w:rPr>
      </w:pPr>
      <w:r w:rsidRPr="00166BF3">
        <w:rPr>
          <w:rFonts w:ascii="Times" w:hAnsi="Times" w:cs="Times"/>
          <w:bCs/>
          <w:color w:val="000000"/>
          <w:szCs w:val="37"/>
        </w:rPr>
        <w:t>Assign an ID to each unique person</w:t>
      </w:r>
    </w:p>
    <w:p w14:paraId="0D4B3C25" w14:textId="0D5EF693" w:rsidR="00166BF3" w:rsidRDefault="00D95288" w:rsidP="00166BF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" w:hAnsi="Times" w:cs="Times"/>
          <w:bCs/>
          <w:color w:val="000000"/>
          <w:szCs w:val="37"/>
        </w:rPr>
      </w:pPr>
      <w:r w:rsidRPr="00166BF3">
        <w:rPr>
          <w:rFonts w:ascii="Times" w:hAnsi="Times" w:cs="Times"/>
          <w:bCs/>
          <w:color w:val="000000"/>
          <w:szCs w:val="37"/>
        </w:rPr>
        <w:t>Implement tracker on each person</w:t>
      </w:r>
    </w:p>
    <w:p w14:paraId="63886E47" w14:textId="069EC0E2" w:rsidR="00166BF3" w:rsidRDefault="00166BF3" w:rsidP="00166BF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Cs/>
          <w:color w:val="000000"/>
          <w:szCs w:val="37"/>
        </w:rPr>
      </w:pPr>
      <w:r>
        <w:rPr>
          <w:rFonts w:ascii="Times" w:hAnsi="Times" w:cs="Times"/>
          <w:bCs/>
          <w:color w:val="000000"/>
          <w:szCs w:val="37"/>
        </w:rPr>
        <w:t>Required Output:</w:t>
      </w:r>
    </w:p>
    <w:p w14:paraId="757DE38C" w14:textId="77777777" w:rsidR="008548D7" w:rsidRDefault="00166BF3" w:rsidP="008548D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Times" w:hAnsi="Times" w:cs="Times"/>
          <w:bCs/>
          <w:color w:val="000000"/>
          <w:szCs w:val="37"/>
        </w:rPr>
      </w:pPr>
      <w:r w:rsidRPr="008548D7">
        <w:rPr>
          <w:rFonts w:ascii="Times" w:hAnsi="Times" w:cs="Times"/>
          <w:bCs/>
          <w:color w:val="000000"/>
          <w:szCs w:val="37"/>
        </w:rPr>
        <w:t>Count of unique people</w:t>
      </w:r>
    </w:p>
    <w:p w14:paraId="66696841" w14:textId="4B8CCF0B" w:rsidR="00D95288" w:rsidRDefault="00166BF3" w:rsidP="00D9528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Times" w:hAnsi="Times" w:cs="Times"/>
          <w:bCs/>
          <w:color w:val="000000"/>
          <w:szCs w:val="37"/>
        </w:rPr>
      </w:pPr>
      <w:r w:rsidRPr="008548D7">
        <w:rPr>
          <w:rFonts w:ascii="Times" w:hAnsi="Times" w:cs="Times"/>
          <w:bCs/>
          <w:color w:val="000000"/>
          <w:szCs w:val="37"/>
        </w:rPr>
        <w:t xml:space="preserve">Count of unique people going left to right </w:t>
      </w:r>
    </w:p>
    <w:p w14:paraId="73EFA951" w14:textId="77777777" w:rsidR="008548D7" w:rsidRPr="008548D7" w:rsidRDefault="008548D7" w:rsidP="008548D7">
      <w:pPr>
        <w:pStyle w:val="ListParagraph"/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bCs/>
          <w:color w:val="000000"/>
          <w:szCs w:val="37"/>
        </w:rPr>
      </w:pPr>
    </w:p>
    <w:p w14:paraId="74D169F0" w14:textId="77777777" w:rsidR="00D95288" w:rsidRPr="00166BF3" w:rsidRDefault="00D95288" w:rsidP="00D9528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166BF3">
        <w:rPr>
          <w:rFonts w:ascii="Arial" w:hAnsi="Arial" w:cs="Arial"/>
          <w:b/>
          <w:bCs/>
          <w:color w:val="1A1A1A"/>
        </w:rPr>
        <w:t>Evaluation Criteria for tasks</w:t>
      </w:r>
      <w:r w:rsidRPr="00166BF3">
        <w:rPr>
          <w:rFonts w:ascii="Times" w:hAnsi="Times" w:cs="Times"/>
          <w:color w:val="000000"/>
        </w:rPr>
        <w:t xml:space="preserve"> </w:t>
      </w:r>
      <w:r w:rsidRPr="00166BF3">
        <w:rPr>
          <w:rFonts w:ascii="Arial" w:hAnsi="Arial" w:cs="Arial"/>
          <w:color w:val="1A1A1A"/>
        </w:rPr>
        <w:t xml:space="preserve">(Please provide a small write-up with the following details): </w:t>
      </w:r>
    </w:p>
    <w:p w14:paraId="20DA24B6" w14:textId="77777777" w:rsidR="00D95288" w:rsidRPr="00166BF3" w:rsidRDefault="00D95288" w:rsidP="00166B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</w:rPr>
      </w:pPr>
      <w:r w:rsidRPr="00166BF3">
        <w:rPr>
          <w:rFonts w:ascii="Arial" w:hAnsi="Arial" w:cs="Arial"/>
          <w:color w:val="1A1A1A"/>
        </w:rPr>
        <w:t>Execution time of code  </w:t>
      </w:r>
    </w:p>
    <w:p w14:paraId="6BBF0BCB" w14:textId="77777777" w:rsidR="00D95288" w:rsidRPr="00166BF3" w:rsidRDefault="00D95288" w:rsidP="00166B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</w:rPr>
      </w:pPr>
      <w:r w:rsidRPr="00166BF3">
        <w:rPr>
          <w:rFonts w:ascii="Arial" w:hAnsi="Arial" w:cs="Arial"/>
          <w:color w:val="1A1A1A"/>
        </w:rPr>
        <w:t>Code cleanliness  </w:t>
      </w:r>
    </w:p>
    <w:p w14:paraId="1B3454FF" w14:textId="77777777" w:rsidR="00D95288" w:rsidRPr="00166BF3" w:rsidRDefault="00D95288" w:rsidP="00166B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</w:rPr>
      </w:pPr>
      <w:r w:rsidRPr="00166BF3">
        <w:rPr>
          <w:rFonts w:ascii="Arial" w:hAnsi="Arial" w:cs="Arial"/>
          <w:color w:val="1A1A1A"/>
        </w:rPr>
        <w:t>Code scalability  </w:t>
      </w:r>
    </w:p>
    <w:p w14:paraId="41AD83FE" w14:textId="77777777" w:rsidR="00D95288" w:rsidRPr="00166BF3" w:rsidRDefault="00D95288" w:rsidP="00166B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</w:rPr>
      </w:pPr>
      <w:r w:rsidRPr="00166BF3">
        <w:rPr>
          <w:rFonts w:ascii="Arial" w:hAnsi="Arial" w:cs="Arial"/>
          <w:color w:val="1A1A1A"/>
        </w:rPr>
        <w:t>Optimized code in terms of time &amp; space complexity  </w:t>
      </w:r>
    </w:p>
    <w:p w14:paraId="38AD7A72" w14:textId="77777777" w:rsidR="00D95288" w:rsidRPr="00166BF3" w:rsidRDefault="00D95288" w:rsidP="00166B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</w:rPr>
      </w:pPr>
      <w:r w:rsidRPr="00166BF3">
        <w:rPr>
          <w:rFonts w:ascii="Arial" w:hAnsi="Arial" w:cs="Arial"/>
          <w:color w:val="1A1A1A"/>
        </w:rPr>
        <w:t>Correct choice of data structures  </w:t>
      </w:r>
    </w:p>
    <w:p w14:paraId="723F32B7" w14:textId="77777777" w:rsidR="00D95288" w:rsidRPr="00166BF3" w:rsidRDefault="00D95288" w:rsidP="00166B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</w:rPr>
      </w:pPr>
      <w:r w:rsidRPr="00166BF3">
        <w:rPr>
          <w:rFonts w:ascii="Arial" w:hAnsi="Arial" w:cs="Arial"/>
          <w:color w:val="1A1A1A"/>
        </w:rPr>
        <w:t>Visualizations, if possible  </w:t>
      </w:r>
    </w:p>
    <w:p w14:paraId="7D89855F" w14:textId="77777777" w:rsidR="00D95288" w:rsidRPr="00166BF3" w:rsidRDefault="00D95288" w:rsidP="00166B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</w:rPr>
      </w:pPr>
      <w:r w:rsidRPr="00166BF3">
        <w:rPr>
          <w:rFonts w:ascii="Arial" w:hAnsi="Arial" w:cs="Arial"/>
          <w:color w:val="1A1A1A"/>
        </w:rPr>
        <w:t>Quality of output  </w:t>
      </w:r>
    </w:p>
    <w:p w14:paraId="1FCE871F" w14:textId="77777777" w:rsidR="003B41FC" w:rsidRPr="00166BF3" w:rsidRDefault="00D95288" w:rsidP="00166B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</w:rPr>
      </w:pPr>
      <w:r w:rsidRPr="00166BF3">
        <w:rPr>
          <w:rFonts w:ascii="Arial" w:hAnsi="Arial" w:cs="Arial"/>
          <w:color w:val="1A1A1A"/>
        </w:rPr>
        <w:t xml:space="preserve">Bonus points for unit tests </w:t>
      </w:r>
      <w:r w:rsidRPr="00166BF3">
        <w:br/>
      </w:r>
    </w:p>
    <w:p w14:paraId="5122829B" w14:textId="77777777" w:rsidR="003B41FC" w:rsidRPr="003B41FC" w:rsidRDefault="003B41FC" w:rsidP="003B41FC"/>
    <w:p w14:paraId="33F9660D" w14:textId="77777777" w:rsidR="00CA0A7B" w:rsidRPr="003B41FC" w:rsidRDefault="00CA0A7B" w:rsidP="00D95288">
      <w:bookmarkStart w:id="0" w:name="_GoBack"/>
      <w:bookmarkEnd w:id="0"/>
    </w:p>
    <w:sectPr w:rsidR="00CA0A7B" w:rsidRPr="003B41FC" w:rsidSect="00064F9C">
      <w:headerReference w:type="default" r:id="rId8"/>
      <w:pgSz w:w="12240" w:h="15840"/>
      <w:pgMar w:top="1560" w:right="1800" w:bottom="567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F4E377" w14:textId="77777777" w:rsidR="009E280C" w:rsidRDefault="009E280C">
      <w:r>
        <w:separator/>
      </w:r>
    </w:p>
  </w:endnote>
  <w:endnote w:type="continuationSeparator" w:id="0">
    <w:p w14:paraId="16E1B6AF" w14:textId="77777777" w:rsidR="009E280C" w:rsidRDefault="009E2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695CA3" w14:textId="77777777" w:rsidR="009E280C" w:rsidRDefault="009E280C">
      <w:r>
        <w:separator/>
      </w:r>
    </w:p>
  </w:footnote>
  <w:footnote w:type="continuationSeparator" w:id="0">
    <w:p w14:paraId="130EF3B8" w14:textId="77777777" w:rsidR="009E280C" w:rsidRDefault="009E28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FAA47" w14:textId="77777777" w:rsidR="003F0925" w:rsidRPr="000F6DBA" w:rsidRDefault="009428C3" w:rsidP="003F0925">
    <w:pPr>
      <w:pStyle w:val="Header"/>
      <w:jc w:val="right"/>
      <w:rPr>
        <w:color w:val="595959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817FD22" wp14:editId="7B56FD81">
          <wp:simplePos x="0" y="0"/>
          <wp:positionH relativeFrom="column">
            <wp:posOffset>-457200</wp:posOffset>
          </wp:positionH>
          <wp:positionV relativeFrom="paragraph">
            <wp:posOffset>132080</wp:posOffset>
          </wp:positionV>
          <wp:extent cx="1632585" cy="495935"/>
          <wp:effectExtent l="0" t="0" r="0" b="12065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32585" cy="495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3A3A">
      <w:rPr>
        <w:color w:val="595959"/>
      </w:rPr>
      <w:t>Tango IT Solutions India Private Limited</w:t>
    </w:r>
    <w:r w:rsidRPr="000F6DBA">
      <w:rPr>
        <w:color w:val="595959"/>
      </w:rPr>
      <w:t> </w:t>
    </w:r>
  </w:p>
  <w:p w14:paraId="04641C1F" w14:textId="77777777" w:rsidR="003F0925" w:rsidRPr="000F6DBA" w:rsidRDefault="00143A3A" w:rsidP="003F0925">
    <w:pPr>
      <w:pStyle w:val="Header"/>
      <w:jc w:val="right"/>
      <w:rPr>
        <w:color w:val="595959"/>
      </w:rPr>
    </w:pPr>
    <w:r>
      <w:rPr>
        <w:color w:val="595959"/>
      </w:rPr>
      <w:t>30 Co Operative Colony Road</w:t>
    </w:r>
  </w:p>
  <w:p w14:paraId="0F9778D4" w14:textId="77777777" w:rsidR="00143A3A" w:rsidRDefault="00143A3A" w:rsidP="00143A3A">
    <w:pPr>
      <w:pStyle w:val="Header"/>
      <w:jc w:val="right"/>
      <w:rPr>
        <w:color w:val="595959"/>
      </w:rPr>
    </w:pPr>
    <w:proofErr w:type="spellStart"/>
    <w:r>
      <w:rPr>
        <w:color w:val="595959"/>
      </w:rPr>
      <w:t>Alwarpet</w:t>
    </w:r>
    <w:proofErr w:type="spellEnd"/>
    <w:r w:rsidR="009428C3" w:rsidRPr="000F6DBA">
      <w:rPr>
        <w:color w:val="595959"/>
      </w:rPr>
      <w:t>, </w:t>
    </w:r>
    <w:r>
      <w:rPr>
        <w:color w:val="595959"/>
      </w:rPr>
      <w:t>Chennai</w:t>
    </w:r>
    <w:r w:rsidR="009428C3" w:rsidRPr="000F6DBA">
      <w:rPr>
        <w:color w:val="595959"/>
      </w:rPr>
      <w:t xml:space="preserve"> </w:t>
    </w:r>
  </w:p>
  <w:p w14:paraId="41030CE5" w14:textId="77777777" w:rsidR="003F0925" w:rsidRPr="00975770" w:rsidRDefault="009428C3" w:rsidP="00143A3A">
    <w:pPr>
      <w:pStyle w:val="Header"/>
      <w:jc w:val="right"/>
      <w:rPr>
        <w:color w:val="595959"/>
      </w:rPr>
    </w:pPr>
    <w:r w:rsidRPr="000F6DBA">
      <w:rPr>
        <w:color w:val="595959"/>
      </w:rPr>
      <w:t>Tamil Nadu 600028</w:t>
    </w:r>
  </w:p>
  <w:p w14:paraId="2D1289A8" w14:textId="77777777" w:rsidR="003F0925" w:rsidRDefault="009E280C" w:rsidP="003F0925">
    <w:pPr>
      <w:pStyle w:val="Header"/>
      <w:jc w:val="right"/>
      <w:rPr>
        <w:color w:val="595959"/>
      </w:rPr>
    </w:pPr>
    <w:hyperlink r:id="rId2" w:history="1">
      <w:r w:rsidR="00143A3A">
        <w:rPr>
          <w:rStyle w:val="Hyperlink"/>
        </w:rPr>
        <w:t>www.tangoeye.io</w:t>
      </w:r>
    </w:hyperlink>
  </w:p>
  <w:p w14:paraId="3B37AB0D" w14:textId="77777777" w:rsidR="007873F0" w:rsidRPr="00975770" w:rsidRDefault="00125EAA" w:rsidP="007873F0">
    <w:pPr>
      <w:pStyle w:val="Header"/>
      <w:jc w:val="center"/>
      <w:rPr>
        <w:color w:val="595959"/>
      </w:rPr>
    </w:pPr>
    <w:r>
      <w:rPr>
        <w:noProof/>
        <w:color w:val="7F7F7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483D3E" wp14:editId="15624546">
              <wp:simplePos x="0" y="0"/>
              <wp:positionH relativeFrom="column">
                <wp:posOffset>-862330</wp:posOffset>
              </wp:positionH>
              <wp:positionV relativeFrom="paragraph">
                <wp:posOffset>183515</wp:posOffset>
              </wp:positionV>
              <wp:extent cx="7065818" cy="9525"/>
              <wp:effectExtent l="0" t="0" r="46355" b="412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065818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534E728" id="Straight Connector 1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7.9pt,14.45pt" to="488.45pt,1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" strokecolor="black [3200]" strokeweight=".5pt">
              <v:stroke joinstyle="miter"/>
            </v:line>
          </w:pict>
        </mc:Fallback>
      </mc:AlternateContent>
    </w:r>
  </w:p>
  <w:p w14:paraId="61A9F454" w14:textId="77777777" w:rsidR="00975770" w:rsidRPr="00125EAA" w:rsidRDefault="009E280C" w:rsidP="00125EAA">
    <w:pPr>
      <w:pStyle w:val="Header"/>
      <w:jc w:val="right"/>
      <w:rPr>
        <w:color w:val="7F7F7F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5F4762"/>
    <w:multiLevelType w:val="hybridMultilevel"/>
    <w:tmpl w:val="5BD46D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0647C89"/>
    <w:multiLevelType w:val="hybridMultilevel"/>
    <w:tmpl w:val="B3D43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13553A"/>
    <w:multiLevelType w:val="hybridMultilevel"/>
    <w:tmpl w:val="B0A2A5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288"/>
    <w:rsid w:val="000105A5"/>
    <w:rsid w:val="000D5FA6"/>
    <w:rsid w:val="00125EAA"/>
    <w:rsid w:val="00143A3A"/>
    <w:rsid w:val="00166BF3"/>
    <w:rsid w:val="0035089A"/>
    <w:rsid w:val="0039312A"/>
    <w:rsid w:val="003B41FC"/>
    <w:rsid w:val="003E2368"/>
    <w:rsid w:val="005135B3"/>
    <w:rsid w:val="00581B60"/>
    <w:rsid w:val="005F52D4"/>
    <w:rsid w:val="0062328B"/>
    <w:rsid w:val="00637BB2"/>
    <w:rsid w:val="007219FF"/>
    <w:rsid w:val="008548D7"/>
    <w:rsid w:val="00881798"/>
    <w:rsid w:val="008855C0"/>
    <w:rsid w:val="009428C3"/>
    <w:rsid w:val="00997DBC"/>
    <w:rsid w:val="009E280C"/>
    <w:rsid w:val="009F39DD"/>
    <w:rsid w:val="00B7693A"/>
    <w:rsid w:val="00BD65CD"/>
    <w:rsid w:val="00C26412"/>
    <w:rsid w:val="00C741AE"/>
    <w:rsid w:val="00CA0A7B"/>
    <w:rsid w:val="00D5392D"/>
    <w:rsid w:val="00D95288"/>
    <w:rsid w:val="00EF1BE2"/>
    <w:rsid w:val="00F70D94"/>
    <w:rsid w:val="00FC43C9"/>
    <w:rsid w:val="00FE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F47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528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26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6412"/>
    <w:rPr>
      <w:rFonts w:ascii="Times New Roman" w:eastAsia="Times New Roman" w:hAnsi="Times New Roman" w:cs="Times New Roman"/>
      <w:sz w:val="20"/>
      <w:szCs w:val="20"/>
      <w:lang w:val="en-US" w:eastAsia="en-IN"/>
    </w:rPr>
  </w:style>
  <w:style w:type="character" w:styleId="Hyperlink">
    <w:name w:val="Hyperlink"/>
    <w:basedOn w:val="DefaultParagraphFont"/>
    <w:uiPriority w:val="99"/>
    <w:rsid w:val="00C2641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25E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5EAA"/>
    <w:rPr>
      <w:rFonts w:ascii="Times New Roman" w:eastAsia="Times New Roman" w:hAnsi="Times New Roman" w:cs="Times New Roman"/>
      <w:sz w:val="20"/>
      <w:szCs w:val="20"/>
      <w:lang w:val="en-US" w:eastAsia="en-IN"/>
    </w:rPr>
  </w:style>
  <w:style w:type="paragraph" w:styleId="ListParagraph">
    <w:name w:val="List Paragraph"/>
    <w:basedOn w:val="Normal"/>
    <w:uiPriority w:val="34"/>
    <w:qFormat/>
    <w:rsid w:val="00D95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3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youtube.com/watch?v=_bmSDYqO8Dw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tangotech.co.i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render/Library/Group%20Containers/UBF8T346G9.Office/User%20Content.localized/Templates.localized/TangoL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TangoLH.dotx</Template>
  <TotalTime>5</TotalTime>
  <Pages>1</Pages>
  <Words>137</Words>
  <Characters>785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2019-07-18T07:18:00Z</cp:lastPrinted>
  <dcterms:created xsi:type="dcterms:W3CDTF">2021-03-24T08:06:00Z</dcterms:created>
  <dcterms:modified xsi:type="dcterms:W3CDTF">2021-03-24T08:32:00Z</dcterms:modified>
</cp:coreProperties>
</file>